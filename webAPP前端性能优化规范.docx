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D5B33" w14:textId="77777777" w:rsidR="00533586" w:rsidRDefault="00EC1308">
      <w:pPr>
        <w:pStyle w:val="1"/>
        <w:rPr>
          <w:rFonts w:hint="eastAsia"/>
        </w:rPr>
      </w:pPr>
      <w:proofErr w:type="spellStart"/>
      <w:r>
        <w:t>webAPP</w:t>
      </w:r>
      <w:proofErr w:type="spellEnd"/>
      <w:r>
        <w:rPr>
          <w:rFonts w:hint="eastAsia"/>
        </w:rPr>
        <w:t>前端</w:t>
      </w:r>
      <w:r>
        <w:t>性能优化规范</w:t>
      </w:r>
      <w:bookmarkStart w:id="0" w:name="_GoBack"/>
      <w:bookmarkEnd w:id="0"/>
    </w:p>
    <w:sdt>
      <w:sdtPr>
        <w:id w:val="-1461253836"/>
        <w:placeholder>
          <w:docPart w:val="ADA72E508079C241B03F0440BA942F35"/>
        </w:placeholder>
        <w:temporary/>
        <w:showingPlcHdr/>
        <w15:appearance w15:val="hidden"/>
      </w:sdtPr>
      <w:sdtEndPr/>
      <w:sdtContent>
        <w:p w14:paraId="20A097A2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4BE5EF1A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4F129CB3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0FE68" w14:textId="77777777" w:rsidR="00331AB8" w:rsidRDefault="00331AB8">
      <w:r>
        <w:separator/>
      </w:r>
    </w:p>
    <w:p w14:paraId="6F1C9F24" w14:textId="77777777" w:rsidR="00331AB8" w:rsidRDefault="00331AB8"/>
  </w:endnote>
  <w:endnote w:type="continuationSeparator" w:id="0">
    <w:p w14:paraId="279272AB" w14:textId="77777777" w:rsidR="00331AB8" w:rsidRDefault="00331AB8">
      <w:r>
        <w:continuationSeparator/>
      </w:r>
    </w:p>
    <w:p w14:paraId="3845C29E" w14:textId="77777777" w:rsidR="00331AB8" w:rsidRDefault="00331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67F7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4FB54" w14:textId="77777777" w:rsidR="00331AB8" w:rsidRDefault="00331AB8">
      <w:r>
        <w:separator/>
      </w:r>
    </w:p>
    <w:p w14:paraId="4E8AAA72" w14:textId="77777777" w:rsidR="00331AB8" w:rsidRDefault="00331AB8"/>
  </w:footnote>
  <w:footnote w:type="continuationSeparator" w:id="0">
    <w:p w14:paraId="44EC1224" w14:textId="77777777" w:rsidR="00331AB8" w:rsidRDefault="00331AB8">
      <w:r>
        <w:continuationSeparator/>
      </w:r>
    </w:p>
    <w:p w14:paraId="2F80CE63" w14:textId="77777777" w:rsidR="00331AB8" w:rsidRDefault="00331AB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08"/>
    <w:rsid w:val="00331AB8"/>
    <w:rsid w:val="00533586"/>
    <w:rsid w:val="00547C66"/>
    <w:rsid w:val="00C35F1A"/>
    <w:rsid w:val="00C9613D"/>
    <w:rsid w:val="00E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F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A72E508079C241B03F0440BA942F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D7203C-9552-8140-B267-06B7EE641710}"/>
      </w:docPartPr>
      <w:docPartBody>
        <w:p w:rsidR="00D90329" w:rsidRDefault="00475024">
          <w:pPr>
            <w:pStyle w:val="a"/>
          </w:pPr>
          <w:r>
            <w:t>To take notes, just tap here and start typing.</w:t>
          </w:r>
        </w:p>
        <w:p w:rsidR="00000000" w:rsidRDefault="00475024">
          <w:pPr>
            <w:pStyle w:val="ADA72E508079C241B03F0440BA942F35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24"/>
    <w:rsid w:val="004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95FAE101935724593577F69EECE5E42">
    <w:name w:val="F95FAE101935724593577F69EECE5E42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DA72E508079C241B03F0440BA942F35">
    <w:name w:val="ADA72E508079C241B03F0440BA942F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2017-09-04T00:29:00Z</dcterms:created>
  <dcterms:modified xsi:type="dcterms:W3CDTF">2017-09-04T00:30:00Z</dcterms:modified>
</cp:coreProperties>
</file>